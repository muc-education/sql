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8D" w:rsidRPr="00CC3D8D" w:rsidRDefault="00AC2B4A" w:rsidP="00764C8F">
      <w:pPr>
        <w:ind w:leftChars="-85" w:left="-204"/>
        <w:rPr>
          <w:rFonts w:ascii="隶书" w:eastAsia="隶书"/>
          <w:b/>
          <w:spacing w:val="-32"/>
          <w:sz w:val="21"/>
          <w:szCs w:val="21"/>
        </w:rPr>
      </w:pPr>
      <w:r w:rsidRPr="000C4072">
        <w:rPr>
          <w:rFonts w:ascii="新宋体" w:eastAsia="新宋体" w:hAnsi="新宋体" w:hint="eastAsia"/>
          <w:bCs/>
          <w:noProof/>
          <w:sz w:val="30"/>
        </w:rPr>
        <w:drawing>
          <wp:anchor distT="0" distB="0" distL="114300" distR="114300" simplePos="0" relativeHeight="251658240" behindDoc="0" locked="0" layoutInCell="1" allowOverlap="1" wp14:anchorId="7F8AE324" wp14:editId="0E38C62E">
            <wp:simplePos x="0" y="0"/>
            <wp:positionH relativeFrom="column">
              <wp:posOffset>-116337</wp:posOffset>
            </wp:positionH>
            <wp:positionV relativeFrom="paragraph">
              <wp:posOffset>78828</wp:posOffset>
            </wp:positionV>
            <wp:extent cx="4363419" cy="2207172"/>
            <wp:effectExtent l="0" t="0" r="0" b="3175"/>
            <wp:wrapNone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29" cy="22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4E0" w:rsidRDefault="00EA24E0" w:rsidP="00EA24E0">
      <w:pPr>
        <w:pStyle w:val="a7"/>
        <w:spacing w:beforeLines="700" w:before="1680" w:afterLines="0" w:after="0"/>
        <w:jc w:val="left"/>
      </w:pPr>
    </w:p>
    <w:p w:rsidR="00AC2B4A" w:rsidRDefault="00AC2B4A" w:rsidP="00B7090D">
      <w:pPr>
        <w:pStyle w:val="ab"/>
        <w:spacing w:before="600"/>
        <w:rPr>
          <w:sz w:val="40"/>
        </w:rPr>
      </w:pPr>
    </w:p>
    <w:p w:rsidR="001A4FF9" w:rsidRPr="00441783" w:rsidRDefault="00EA24E0" w:rsidP="00B7090D">
      <w:pPr>
        <w:pStyle w:val="ab"/>
        <w:spacing w:before="600"/>
        <w:rPr>
          <w:sz w:val="40"/>
        </w:rPr>
      </w:pPr>
      <w:r w:rsidRPr="00441783">
        <w:rPr>
          <w:rFonts w:hint="eastAsia"/>
          <w:sz w:val="40"/>
        </w:rPr>
        <w:t>数据库技术及应用</w:t>
      </w:r>
    </w:p>
    <w:p w:rsidR="001A4FF9" w:rsidRDefault="00FA504C" w:rsidP="00A10F04">
      <w:pPr>
        <w:spacing w:afterLines="900" w:after="2160"/>
        <w:jc w:val="center"/>
        <w:rPr>
          <w:sz w:val="28"/>
        </w:rPr>
      </w:pPr>
      <w:r w:rsidRPr="00441783">
        <w:rPr>
          <w:rFonts w:hint="eastAsia"/>
          <w:sz w:val="28"/>
        </w:rPr>
        <w:t>中期报告</w:t>
      </w:r>
    </w:p>
    <w:p w:rsidR="00A10F04" w:rsidRPr="00441783" w:rsidRDefault="00A10F04" w:rsidP="00E162A4">
      <w:pPr>
        <w:spacing w:afterLines="300" w:after="720"/>
        <w:jc w:val="center"/>
        <w:rPr>
          <w:rFonts w:hint="eastAsia"/>
          <w:sz w:val="28"/>
        </w:rPr>
      </w:pPr>
      <w:bookmarkStart w:id="0" w:name="_GoBack"/>
      <w:bookmarkEnd w:id="0"/>
    </w:p>
    <w:tbl>
      <w:tblPr>
        <w:tblW w:w="6521" w:type="dxa"/>
        <w:tblInd w:w="437" w:type="dxa"/>
        <w:tblLook w:val="0000" w:firstRow="0" w:lastRow="0" w:firstColumn="0" w:lastColumn="0" w:noHBand="0" w:noVBand="0"/>
      </w:tblPr>
      <w:tblGrid>
        <w:gridCol w:w="2577"/>
        <w:gridCol w:w="3944"/>
      </w:tblGrid>
      <w:tr w:rsidR="001A4FF9" w:rsidRPr="00F81355" w:rsidTr="00E162A4">
        <w:trPr>
          <w:trHeight w:val="465"/>
        </w:trPr>
        <w:tc>
          <w:tcPr>
            <w:tcW w:w="2577" w:type="dxa"/>
            <w:vAlign w:val="center"/>
          </w:tcPr>
          <w:p w:rsidR="001A4FF9" w:rsidRPr="00F81355" w:rsidRDefault="009C527D" w:rsidP="00DA13B9">
            <w:pPr>
              <w:tabs>
                <w:tab w:val="left" w:pos="90"/>
              </w:tabs>
              <w:jc w:val="center"/>
              <w:rPr>
                <w:rFonts w:ascii="仿宋_GB2312" w:eastAsia="仿宋_GB2312"/>
                <w:szCs w:val="28"/>
              </w:rPr>
            </w:pPr>
            <w:r>
              <w:rPr>
                <w:rFonts w:ascii="仿宋_GB2312" w:eastAsia="仿宋_GB2312" w:hint="eastAsia"/>
                <w:szCs w:val="28"/>
              </w:rPr>
              <w:t>题目</w:t>
            </w:r>
            <w:r w:rsidR="001A4FF9">
              <w:rPr>
                <w:rFonts w:ascii="仿宋_GB2312" w:eastAsia="仿宋_GB2312" w:hint="eastAsia"/>
                <w:szCs w:val="28"/>
              </w:rPr>
              <w:t>：</w:t>
            </w:r>
          </w:p>
        </w:tc>
        <w:tc>
          <w:tcPr>
            <w:tcW w:w="3944" w:type="dxa"/>
            <w:tcBorders>
              <w:bottom w:val="single" w:sz="4" w:space="0" w:color="auto"/>
            </w:tcBorders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" w:hAnsi="仿宋"/>
                <w:szCs w:val="28"/>
              </w:rPr>
            </w:pPr>
          </w:p>
        </w:tc>
      </w:tr>
      <w:tr w:rsidR="001A4FF9" w:rsidRPr="00F81355" w:rsidTr="00E162A4">
        <w:trPr>
          <w:trHeight w:val="465"/>
        </w:trPr>
        <w:tc>
          <w:tcPr>
            <w:tcW w:w="2577" w:type="dxa"/>
            <w:vAlign w:val="center"/>
          </w:tcPr>
          <w:p w:rsidR="001A4FF9" w:rsidRPr="00F81355" w:rsidRDefault="008E65E0" w:rsidP="00DA13B9">
            <w:pPr>
              <w:tabs>
                <w:tab w:val="left" w:pos="90"/>
              </w:tabs>
              <w:jc w:val="center"/>
              <w:rPr>
                <w:rFonts w:ascii="仿宋_GB2312" w:eastAsia="仿宋_GB2312"/>
                <w:szCs w:val="28"/>
              </w:rPr>
            </w:pPr>
            <w:r>
              <w:rPr>
                <w:rFonts w:ascii="仿宋_GB2312" w:eastAsia="仿宋_GB2312" w:hint="eastAsia"/>
                <w:szCs w:val="28"/>
              </w:rPr>
              <w:t>姓名</w:t>
            </w:r>
            <w:r w:rsidR="001A4FF9" w:rsidRPr="00F81355">
              <w:rPr>
                <w:rFonts w:ascii="仿宋_GB2312" w:eastAsia="仿宋_GB2312" w:hint="eastAsia"/>
                <w:szCs w:val="28"/>
              </w:rPr>
              <w:t>：</w:t>
            </w:r>
          </w:p>
        </w:tc>
        <w:tc>
          <w:tcPr>
            <w:tcW w:w="3944" w:type="dxa"/>
            <w:tcBorders>
              <w:bottom w:val="single" w:sz="4" w:space="0" w:color="auto"/>
            </w:tcBorders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" w:hAnsi="仿宋"/>
                <w:szCs w:val="28"/>
              </w:rPr>
            </w:pPr>
          </w:p>
        </w:tc>
      </w:tr>
      <w:tr w:rsidR="001A4FF9" w:rsidRPr="00F81355" w:rsidTr="00E162A4">
        <w:trPr>
          <w:trHeight w:val="443"/>
        </w:trPr>
        <w:tc>
          <w:tcPr>
            <w:tcW w:w="2577" w:type="dxa"/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_GB2312" w:eastAsia="仿宋_GB2312"/>
                <w:szCs w:val="28"/>
              </w:rPr>
            </w:pPr>
            <w:r w:rsidRPr="00F81355">
              <w:rPr>
                <w:rFonts w:ascii="仿宋_GB2312" w:eastAsia="仿宋_GB2312" w:hint="eastAsia"/>
                <w:szCs w:val="28"/>
              </w:rPr>
              <w:t>专业：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" w:hAnsi="仿宋"/>
                <w:szCs w:val="28"/>
              </w:rPr>
            </w:pPr>
          </w:p>
        </w:tc>
      </w:tr>
      <w:tr w:rsidR="001A4FF9" w:rsidRPr="00F81355" w:rsidTr="00E162A4">
        <w:trPr>
          <w:trHeight w:val="465"/>
        </w:trPr>
        <w:tc>
          <w:tcPr>
            <w:tcW w:w="2577" w:type="dxa"/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_GB2312" w:eastAsia="仿宋_GB2312"/>
                <w:szCs w:val="28"/>
              </w:rPr>
            </w:pPr>
            <w:r w:rsidRPr="00F81355">
              <w:rPr>
                <w:rFonts w:ascii="仿宋_GB2312" w:eastAsia="仿宋_GB2312" w:hint="eastAsia"/>
                <w:szCs w:val="28"/>
              </w:rPr>
              <w:t>学院：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" w:hAnsi="仿宋"/>
                <w:szCs w:val="28"/>
              </w:rPr>
            </w:pPr>
          </w:p>
        </w:tc>
      </w:tr>
      <w:tr w:rsidR="001A4FF9" w:rsidRPr="00F81355" w:rsidTr="00E162A4">
        <w:trPr>
          <w:trHeight w:val="465"/>
        </w:trPr>
        <w:tc>
          <w:tcPr>
            <w:tcW w:w="2577" w:type="dxa"/>
            <w:vAlign w:val="center"/>
          </w:tcPr>
          <w:p w:rsidR="001A4FF9" w:rsidRPr="00F81355" w:rsidRDefault="003378A1" w:rsidP="00DA13B9">
            <w:pPr>
              <w:tabs>
                <w:tab w:val="left" w:pos="90"/>
              </w:tabs>
              <w:jc w:val="center"/>
              <w:rPr>
                <w:rFonts w:ascii="仿宋_GB2312" w:eastAsia="仿宋_GB2312"/>
                <w:szCs w:val="28"/>
              </w:rPr>
            </w:pPr>
            <w:r w:rsidRPr="00F81355">
              <w:rPr>
                <w:rFonts w:ascii="仿宋_GB2312" w:eastAsia="仿宋_GB2312" w:hint="eastAsia"/>
                <w:szCs w:val="28"/>
              </w:rPr>
              <w:t>指导老师：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" w:hAnsi="仿宋"/>
                <w:szCs w:val="28"/>
              </w:rPr>
            </w:pPr>
          </w:p>
        </w:tc>
      </w:tr>
      <w:tr w:rsidR="001A4FF9" w:rsidRPr="00F81355" w:rsidTr="00E162A4">
        <w:trPr>
          <w:trHeight w:val="465"/>
        </w:trPr>
        <w:tc>
          <w:tcPr>
            <w:tcW w:w="2577" w:type="dxa"/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Calibri" w:eastAsia="仿宋_GB2312" w:hAnsi="Calibri"/>
                <w:szCs w:val="28"/>
              </w:rPr>
            </w:pPr>
            <w:r w:rsidRPr="00F81355">
              <w:rPr>
                <w:rFonts w:ascii="Calibri" w:eastAsia="仿宋_GB2312" w:hAnsi="Calibri" w:hint="eastAsia"/>
                <w:szCs w:val="28"/>
              </w:rPr>
              <w:t>创建日期：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4FF9" w:rsidRPr="00F81355" w:rsidRDefault="001A4FF9" w:rsidP="00DA13B9">
            <w:pPr>
              <w:tabs>
                <w:tab w:val="left" w:pos="90"/>
              </w:tabs>
              <w:jc w:val="center"/>
              <w:rPr>
                <w:rFonts w:ascii="仿宋" w:hAnsi="仿宋"/>
                <w:szCs w:val="28"/>
              </w:rPr>
            </w:pPr>
          </w:p>
        </w:tc>
      </w:tr>
    </w:tbl>
    <w:p w:rsidR="001A4FF9" w:rsidRDefault="001A4FF9" w:rsidP="001A4FF9"/>
    <w:p w:rsidR="001A4FF9" w:rsidRDefault="001A4FF9" w:rsidP="001A4FF9">
      <w:pPr>
        <w:sectPr w:rsidR="001A4FF9" w:rsidSect="00880C31">
          <w:headerReference w:type="even" r:id="rId9"/>
          <w:pgSz w:w="11906" w:h="16838" w:code="9"/>
          <w:pgMar w:top="1440" w:right="1797" w:bottom="1440" w:left="1797" w:header="851" w:footer="992" w:gutter="0"/>
          <w:cols w:space="425"/>
          <w:titlePg/>
          <w:docGrid w:linePitch="381"/>
        </w:sectPr>
      </w:pPr>
    </w:p>
    <w:p w:rsidR="00E77B17" w:rsidRDefault="00E77B17" w:rsidP="00ED1041">
      <w:pPr>
        <w:pStyle w:val="afc"/>
        <w:jc w:val="both"/>
        <w:sectPr w:rsidR="00E77B17" w:rsidSect="00A57F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81"/>
        </w:sectPr>
      </w:pPr>
    </w:p>
    <w:p w:rsidR="004D43C5" w:rsidRDefault="004D43C5" w:rsidP="00BB43DE"/>
    <w:sectPr w:rsidR="004D43C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E4" w:rsidRDefault="00F975E4">
      <w:r>
        <w:separator/>
      </w:r>
    </w:p>
  </w:endnote>
  <w:endnote w:type="continuationSeparator" w:id="0">
    <w:p w:rsidR="00F975E4" w:rsidRDefault="00F9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 w:rsidP="00880C31">
    <w:pPr>
      <w:pStyle w:val="aff"/>
      <w:jc w:val="center"/>
    </w:pPr>
    <w:r>
      <w:fldChar w:fldCharType="begin"/>
    </w:r>
    <w:r>
      <w:instrText>PAGE   \* MERGEFORMAT</w:instrText>
    </w:r>
    <w:r>
      <w:fldChar w:fldCharType="separate"/>
    </w:r>
    <w:r w:rsidR="00A10F04" w:rsidRPr="00A10F04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 w:rsidP="00880C31">
    <w:pPr>
      <w:pStyle w:val="aff"/>
      <w:jc w:val="center"/>
    </w:pPr>
    <w:r>
      <w:fldChar w:fldCharType="begin"/>
    </w:r>
    <w:r>
      <w:instrText>PAGE   \* MERGEFORMAT</w:instrText>
    </w:r>
    <w:r>
      <w:fldChar w:fldCharType="separate"/>
    </w:r>
    <w:r w:rsidR="00E162A4" w:rsidRPr="00E162A4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>
    <w:pPr>
      <w:pStyle w:val="aff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 w:rsidP="00880C31">
    <w:pPr>
      <w:pStyle w:val="aff"/>
      <w:jc w:val="center"/>
    </w:pPr>
    <w:r>
      <w:fldChar w:fldCharType="begin"/>
    </w:r>
    <w:r>
      <w:instrText>PAGE   \* MERGEFORMAT</w:instrText>
    </w:r>
    <w:r>
      <w:fldChar w:fldCharType="separate"/>
    </w:r>
    <w:r w:rsidR="00ED1041" w:rsidRPr="00ED1041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E4" w:rsidRDefault="00F975E4">
      <w:r>
        <w:separator/>
      </w:r>
    </w:p>
  </w:footnote>
  <w:footnote w:type="continuationSeparator" w:id="0">
    <w:p w:rsidR="00F975E4" w:rsidRDefault="00F97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>
    <w:pPr>
      <w:pStyle w:val="afd"/>
    </w:pPr>
    <w:r>
      <w:rPr>
        <w:rFonts w:hint="eastAsia"/>
      </w:rPr>
      <w:t>偶数</w:t>
    </w:r>
    <w:r>
      <w:rPr>
        <w:rFonts w:hint="eastAsia"/>
      </w:rPr>
      <w:t>XXXX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Pr="00E81987" w:rsidRDefault="00880C31" w:rsidP="006C7C4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Pr="00E81987" w:rsidRDefault="00880C31" w:rsidP="00E8198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>
    <w:pPr>
      <w:pStyle w:val="afd"/>
    </w:pPr>
    <w:proofErr w:type="spellStart"/>
    <w:r>
      <w:rPr>
        <w:rFonts w:hint="eastAsia"/>
      </w:rPr>
      <w:t>aaaaa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31" w:rsidRDefault="00880C31">
    <w:pPr>
      <w:pStyle w:val="afd"/>
    </w:pPr>
    <w:r>
      <w:rPr>
        <w:rFonts w:hint="eastAsia"/>
      </w:rPr>
      <w:t>奇数</w:t>
    </w:r>
    <w:r>
      <w:rPr>
        <w:rFonts w:hint="eastAsia"/>
      </w:rPr>
      <w:t>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42F"/>
    <w:multiLevelType w:val="hybridMultilevel"/>
    <w:tmpl w:val="0ED20CA6"/>
    <w:lvl w:ilvl="0" w:tplc="ECFAD09A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9328B"/>
    <w:multiLevelType w:val="multilevel"/>
    <w:tmpl w:val="B3C4F9E8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B541465"/>
    <w:multiLevelType w:val="multilevel"/>
    <w:tmpl w:val="FF40EEA6"/>
    <w:lvl w:ilvl="0">
      <w:start w:val="1"/>
      <w:numFmt w:val="decimal"/>
      <w:lvlText w:val="%1."/>
      <w:lvlJc w:val="left"/>
      <w:pPr>
        <w:ind w:left="0" w:firstLine="425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ind w:left="0" w:firstLine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ind w:left="0" w:firstLine="425"/>
      </w:pPr>
      <w:rPr>
        <w:rFonts w:hint="eastAsia"/>
        <w:b/>
        <w:i w:val="0"/>
      </w:rPr>
    </w:lvl>
    <w:lvl w:ilvl="3">
      <w:start w:val="1"/>
      <w:numFmt w:val="decimal"/>
      <w:lvlText w:val="%1.%2.%3.%4."/>
      <w:lvlJc w:val="left"/>
      <w:pPr>
        <w:ind w:left="0" w:firstLine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425"/>
      </w:pPr>
      <w:rPr>
        <w:rFonts w:hint="eastAsia"/>
      </w:rPr>
    </w:lvl>
    <w:lvl w:ilvl="6">
      <w:start w:val="1"/>
      <w:numFmt w:val="decimal"/>
      <w:lvlRestart w:val="1"/>
      <w:lvlText w:val="%1.%2.%3.%4.%5.%6.%7"/>
      <w:lvlJc w:val="left"/>
      <w:pPr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425"/>
      </w:pPr>
      <w:rPr>
        <w:rFonts w:hint="eastAsia"/>
      </w:rPr>
    </w:lvl>
  </w:abstractNum>
  <w:abstractNum w:abstractNumId="3" w15:restartNumberingAfterBreak="0">
    <w:nsid w:val="4FFB29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3D3626"/>
    <w:multiLevelType w:val="hybridMultilevel"/>
    <w:tmpl w:val="61E28E14"/>
    <w:lvl w:ilvl="0" w:tplc="4E4069A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26DE89E0">
      <w:start w:val="2"/>
      <w:numFmt w:val="bullet"/>
      <w:lvlText w:val="●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9223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2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attachedTemplate r:id="rId1"/>
  <w:defaultTabStop w:val="420"/>
  <w:evenAndOddHeaders/>
  <w:drawingGridHorizontalSpacing w:val="12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11"/>
    <w:rsid w:val="00001D44"/>
    <w:rsid w:val="00016C84"/>
    <w:rsid w:val="0001720F"/>
    <w:rsid w:val="00023CCA"/>
    <w:rsid w:val="00024AA0"/>
    <w:rsid w:val="00025C78"/>
    <w:rsid w:val="00026CFA"/>
    <w:rsid w:val="000370F3"/>
    <w:rsid w:val="0004302D"/>
    <w:rsid w:val="00046D52"/>
    <w:rsid w:val="000473B6"/>
    <w:rsid w:val="00047DFF"/>
    <w:rsid w:val="000615FD"/>
    <w:rsid w:val="00072283"/>
    <w:rsid w:val="000A396C"/>
    <w:rsid w:val="000B2DAC"/>
    <w:rsid w:val="000D0215"/>
    <w:rsid w:val="000D67D4"/>
    <w:rsid w:val="000E08C4"/>
    <w:rsid w:val="000E5380"/>
    <w:rsid w:val="000E5BCA"/>
    <w:rsid w:val="000E64DF"/>
    <w:rsid w:val="000E7EAB"/>
    <w:rsid w:val="000F56F5"/>
    <w:rsid w:val="000F5ED9"/>
    <w:rsid w:val="000F7B59"/>
    <w:rsid w:val="001118CC"/>
    <w:rsid w:val="001169FB"/>
    <w:rsid w:val="00117E5D"/>
    <w:rsid w:val="0012366B"/>
    <w:rsid w:val="00123D3D"/>
    <w:rsid w:val="00130EC5"/>
    <w:rsid w:val="001350B3"/>
    <w:rsid w:val="0015293D"/>
    <w:rsid w:val="0016673E"/>
    <w:rsid w:val="00166DA2"/>
    <w:rsid w:val="00166EBE"/>
    <w:rsid w:val="001765B8"/>
    <w:rsid w:val="00176752"/>
    <w:rsid w:val="0019115A"/>
    <w:rsid w:val="00194446"/>
    <w:rsid w:val="001A4FF9"/>
    <w:rsid w:val="001B1919"/>
    <w:rsid w:val="001B1B9A"/>
    <w:rsid w:val="001B429C"/>
    <w:rsid w:val="001C0D53"/>
    <w:rsid w:val="001C2409"/>
    <w:rsid w:val="001C3E5F"/>
    <w:rsid w:val="001E292F"/>
    <w:rsid w:val="001F4673"/>
    <w:rsid w:val="00200EF3"/>
    <w:rsid w:val="00205891"/>
    <w:rsid w:val="00221BB0"/>
    <w:rsid w:val="00223D21"/>
    <w:rsid w:val="00230FAD"/>
    <w:rsid w:val="002377CE"/>
    <w:rsid w:val="00253294"/>
    <w:rsid w:val="00253F24"/>
    <w:rsid w:val="00273775"/>
    <w:rsid w:val="00281301"/>
    <w:rsid w:val="00295C0F"/>
    <w:rsid w:val="002A14D0"/>
    <w:rsid w:val="002B1FD2"/>
    <w:rsid w:val="002B3338"/>
    <w:rsid w:val="002B4CC7"/>
    <w:rsid w:val="002B518A"/>
    <w:rsid w:val="002C06B4"/>
    <w:rsid w:val="002D211A"/>
    <w:rsid w:val="002D25F5"/>
    <w:rsid w:val="002D45DE"/>
    <w:rsid w:val="002E5AF6"/>
    <w:rsid w:val="002F6B38"/>
    <w:rsid w:val="0030046D"/>
    <w:rsid w:val="0030198C"/>
    <w:rsid w:val="0030783C"/>
    <w:rsid w:val="003104F0"/>
    <w:rsid w:val="00314A6C"/>
    <w:rsid w:val="00315531"/>
    <w:rsid w:val="003219A6"/>
    <w:rsid w:val="003271E6"/>
    <w:rsid w:val="003378A1"/>
    <w:rsid w:val="00341A32"/>
    <w:rsid w:val="00345BF4"/>
    <w:rsid w:val="00345DF9"/>
    <w:rsid w:val="003522B5"/>
    <w:rsid w:val="0035784F"/>
    <w:rsid w:val="00362E92"/>
    <w:rsid w:val="00371387"/>
    <w:rsid w:val="003729B4"/>
    <w:rsid w:val="00377881"/>
    <w:rsid w:val="00382515"/>
    <w:rsid w:val="00383E10"/>
    <w:rsid w:val="00392E03"/>
    <w:rsid w:val="00395295"/>
    <w:rsid w:val="003A0533"/>
    <w:rsid w:val="003A2E7C"/>
    <w:rsid w:val="003C43BA"/>
    <w:rsid w:val="003C76D0"/>
    <w:rsid w:val="003D03C5"/>
    <w:rsid w:val="003E56A5"/>
    <w:rsid w:val="00413B0F"/>
    <w:rsid w:val="00416A8B"/>
    <w:rsid w:val="00441783"/>
    <w:rsid w:val="00441CF1"/>
    <w:rsid w:val="00445D44"/>
    <w:rsid w:val="004651B7"/>
    <w:rsid w:val="00470C8A"/>
    <w:rsid w:val="00482E56"/>
    <w:rsid w:val="00491719"/>
    <w:rsid w:val="0049268D"/>
    <w:rsid w:val="00493640"/>
    <w:rsid w:val="004B06FA"/>
    <w:rsid w:val="004C1FBA"/>
    <w:rsid w:val="004C20ED"/>
    <w:rsid w:val="004C298B"/>
    <w:rsid w:val="004C5C0D"/>
    <w:rsid w:val="004C645E"/>
    <w:rsid w:val="004C6AB3"/>
    <w:rsid w:val="004C79F4"/>
    <w:rsid w:val="004C7D99"/>
    <w:rsid w:val="004D35F7"/>
    <w:rsid w:val="004D43C5"/>
    <w:rsid w:val="004E1CDA"/>
    <w:rsid w:val="004E4F56"/>
    <w:rsid w:val="004F2981"/>
    <w:rsid w:val="00506E94"/>
    <w:rsid w:val="005077BE"/>
    <w:rsid w:val="00522422"/>
    <w:rsid w:val="00522D17"/>
    <w:rsid w:val="00523EC8"/>
    <w:rsid w:val="005314E0"/>
    <w:rsid w:val="00533020"/>
    <w:rsid w:val="005334CF"/>
    <w:rsid w:val="0054772F"/>
    <w:rsid w:val="005510BD"/>
    <w:rsid w:val="00555B37"/>
    <w:rsid w:val="005615D4"/>
    <w:rsid w:val="00561710"/>
    <w:rsid w:val="00563E0E"/>
    <w:rsid w:val="00583F47"/>
    <w:rsid w:val="00593F03"/>
    <w:rsid w:val="0059702D"/>
    <w:rsid w:val="005A7FF4"/>
    <w:rsid w:val="005C3A8F"/>
    <w:rsid w:val="005C448D"/>
    <w:rsid w:val="005C613F"/>
    <w:rsid w:val="005D1024"/>
    <w:rsid w:val="005D41FE"/>
    <w:rsid w:val="005F0537"/>
    <w:rsid w:val="005F5090"/>
    <w:rsid w:val="006047C4"/>
    <w:rsid w:val="0060580B"/>
    <w:rsid w:val="00617DE5"/>
    <w:rsid w:val="006206EC"/>
    <w:rsid w:val="00640138"/>
    <w:rsid w:val="0065252B"/>
    <w:rsid w:val="00666897"/>
    <w:rsid w:val="006737CC"/>
    <w:rsid w:val="00680123"/>
    <w:rsid w:val="0068473D"/>
    <w:rsid w:val="00691486"/>
    <w:rsid w:val="0069764E"/>
    <w:rsid w:val="006A1945"/>
    <w:rsid w:val="006A60C8"/>
    <w:rsid w:val="006B163C"/>
    <w:rsid w:val="006B34E0"/>
    <w:rsid w:val="006B74A8"/>
    <w:rsid w:val="006C48E9"/>
    <w:rsid w:val="006C7C48"/>
    <w:rsid w:val="006E2742"/>
    <w:rsid w:val="006E430B"/>
    <w:rsid w:val="006F28B6"/>
    <w:rsid w:val="006F3C44"/>
    <w:rsid w:val="006F3F18"/>
    <w:rsid w:val="00700FAA"/>
    <w:rsid w:val="007016D9"/>
    <w:rsid w:val="007067D6"/>
    <w:rsid w:val="00732D6F"/>
    <w:rsid w:val="00737111"/>
    <w:rsid w:val="00737C0E"/>
    <w:rsid w:val="00741644"/>
    <w:rsid w:val="00744087"/>
    <w:rsid w:val="00751308"/>
    <w:rsid w:val="00752C3A"/>
    <w:rsid w:val="00755102"/>
    <w:rsid w:val="00756ACE"/>
    <w:rsid w:val="00757166"/>
    <w:rsid w:val="00761712"/>
    <w:rsid w:val="00764C8F"/>
    <w:rsid w:val="00765C61"/>
    <w:rsid w:val="00767894"/>
    <w:rsid w:val="00770693"/>
    <w:rsid w:val="00772EBE"/>
    <w:rsid w:val="00782308"/>
    <w:rsid w:val="007825BC"/>
    <w:rsid w:val="007855C3"/>
    <w:rsid w:val="00785E6D"/>
    <w:rsid w:val="00787B40"/>
    <w:rsid w:val="00793C8F"/>
    <w:rsid w:val="007B1BA4"/>
    <w:rsid w:val="007C1B7D"/>
    <w:rsid w:val="007C61F0"/>
    <w:rsid w:val="007D1E44"/>
    <w:rsid w:val="007E34CF"/>
    <w:rsid w:val="007E3626"/>
    <w:rsid w:val="007F0430"/>
    <w:rsid w:val="00806BBF"/>
    <w:rsid w:val="00807AE1"/>
    <w:rsid w:val="008111BB"/>
    <w:rsid w:val="00811AC5"/>
    <w:rsid w:val="00812145"/>
    <w:rsid w:val="008155D7"/>
    <w:rsid w:val="00817066"/>
    <w:rsid w:val="00822895"/>
    <w:rsid w:val="008242CC"/>
    <w:rsid w:val="00826702"/>
    <w:rsid w:val="00834E2C"/>
    <w:rsid w:val="00857363"/>
    <w:rsid w:val="00866FC9"/>
    <w:rsid w:val="008754FF"/>
    <w:rsid w:val="0087799C"/>
    <w:rsid w:val="00880C31"/>
    <w:rsid w:val="008864E5"/>
    <w:rsid w:val="008944B5"/>
    <w:rsid w:val="008A12B0"/>
    <w:rsid w:val="008A338E"/>
    <w:rsid w:val="008B7BAC"/>
    <w:rsid w:val="008C325B"/>
    <w:rsid w:val="008C34F5"/>
    <w:rsid w:val="008C3644"/>
    <w:rsid w:val="008D5AFE"/>
    <w:rsid w:val="008D6F70"/>
    <w:rsid w:val="008D7BC4"/>
    <w:rsid w:val="008E1471"/>
    <w:rsid w:val="008E2CC7"/>
    <w:rsid w:val="008E65E0"/>
    <w:rsid w:val="00903E0B"/>
    <w:rsid w:val="00904EF7"/>
    <w:rsid w:val="00907485"/>
    <w:rsid w:val="00922EE7"/>
    <w:rsid w:val="00924EAE"/>
    <w:rsid w:val="0094069F"/>
    <w:rsid w:val="0094740C"/>
    <w:rsid w:val="00947E0D"/>
    <w:rsid w:val="00952321"/>
    <w:rsid w:val="00953959"/>
    <w:rsid w:val="009558D5"/>
    <w:rsid w:val="00960AF5"/>
    <w:rsid w:val="0098755A"/>
    <w:rsid w:val="009B12E5"/>
    <w:rsid w:val="009B39AF"/>
    <w:rsid w:val="009C0CC8"/>
    <w:rsid w:val="009C527D"/>
    <w:rsid w:val="009C5D6E"/>
    <w:rsid w:val="009C745E"/>
    <w:rsid w:val="009E7C96"/>
    <w:rsid w:val="009F46D7"/>
    <w:rsid w:val="009F7E21"/>
    <w:rsid w:val="00A044F6"/>
    <w:rsid w:val="00A10F04"/>
    <w:rsid w:val="00A14F47"/>
    <w:rsid w:val="00A16C47"/>
    <w:rsid w:val="00A200F7"/>
    <w:rsid w:val="00A311A3"/>
    <w:rsid w:val="00A37276"/>
    <w:rsid w:val="00A430CD"/>
    <w:rsid w:val="00A53008"/>
    <w:rsid w:val="00A57F51"/>
    <w:rsid w:val="00A7411F"/>
    <w:rsid w:val="00A776F7"/>
    <w:rsid w:val="00A87888"/>
    <w:rsid w:val="00A92FB4"/>
    <w:rsid w:val="00AA6B21"/>
    <w:rsid w:val="00AB58DE"/>
    <w:rsid w:val="00AB62FA"/>
    <w:rsid w:val="00AC2B4A"/>
    <w:rsid w:val="00AD330C"/>
    <w:rsid w:val="00AD45AB"/>
    <w:rsid w:val="00AE6D6B"/>
    <w:rsid w:val="00AE7E8F"/>
    <w:rsid w:val="00AF15C1"/>
    <w:rsid w:val="00AF1FE1"/>
    <w:rsid w:val="00AF4263"/>
    <w:rsid w:val="00AF44D7"/>
    <w:rsid w:val="00B234AF"/>
    <w:rsid w:val="00B5069A"/>
    <w:rsid w:val="00B54BE6"/>
    <w:rsid w:val="00B56D46"/>
    <w:rsid w:val="00B57394"/>
    <w:rsid w:val="00B7090D"/>
    <w:rsid w:val="00B71047"/>
    <w:rsid w:val="00B80B67"/>
    <w:rsid w:val="00B81318"/>
    <w:rsid w:val="00B92317"/>
    <w:rsid w:val="00BA3289"/>
    <w:rsid w:val="00BA511C"/>
    <w:rsid w:val="00BA59B9"/>
    <w:rsid w:val="00BB43DE"/>
    <w:rsid w:val="00BB648D"/>
    <w:rsid w:val="00BB664F"/>
    <w:rsid w:val="00BC35CB"/>
    <w:rsid w:val="00BD53F5"/>
    <w:rsid w:val="00BE58BA"/>
    <w:rsid w:val="00C03440"/>
    <w:rsid w:val="00C12195"/>
    <w:rsid w:val="00C13C1F"/>
    <w:rsid w:val="00C154CB"/>
    <w:rsid w:val="00C22288"/>
    <w:rsid w:val="00C31E93"/>
    <w:rsid w:val="00C54D58"/>
    <w:rsid w:val="00C60BD4"/>
    <w:rsid w:val="00C627E3"/>
    <w:rsid w:val="00C667FC"/>
    <w:rsid w:val="00C73F4F"/>
    <w:rsid w:val="00C76386"/>
    <w:rsid w:val="00C772CB"/>
    <w:rsid w:val="00C81A5C"/>
    <w:rsid w:val="00C921DB"/>
    <w:rsid w:val="00C921F9"/>
    <w:rsid w:val="00C94E60"/>
    <w:rsid w:val="00C9656D"/>
    <w:rsid w:val="00CA20BA"/>
    <w:rsid w:val="00CA2A0E"/>
    <w:rsid w:val="00CB24BE"/>
    <w:rsid w:val="00CC3D8D"/>
    <w:rsid w:val="00CE02C1"/>
    <w:rsid w:val="00CE6EED"/>
    <w:rsid w:val="00D02F13"/>
    <w:rsid w:val="00D13414"/>
    <w:rsid w:val="00D1538B"/>
    <w:rsid w:val="00D161B3"/>
    <w:rsid w:val="00D31AF1"/>
    <w:rsid w:val="00D511A0"/>
    <w:rsid w:val="00D64C1B"/>
    <w:rsid w:val="00D75E09"/>
    <w:rsid w:val="00DA13B9"/>
    <w:rsid w:val="00DA7493"/>
    <w:rsid w:val="00DB76A4"/>
    <w:rsid w:val="00DB7E5A"/>
    <w:rsid w:val="00DC1744"/>
    <w:rsid w:val="00DD0EC9"/>
    <w:rsid w:val="00DD6883"/>
    <w:rsid w:val="00DF5460"/>
    <w:rsid w:val="00E0509B"/>
    <w:rsid w:val="00E162A4"/>
    <w:rsid w:val="00E2018C"/>
    <w:rsid w:val="00E3086F"/>
    <w:rsid w:val="00E3307B"/>
    <w:rsid w:val="00E34288"/>
    <w:rsid w:val="00E3558D"/>
    <w:rsid w:val="00E41EFE"/>
    <w:rsid w:val="00E564C5"/>
    <w:rsid w:val="00E61B58"/>
    <w:rsid w:val="00E61D1E"/>
    <w:rsid w:val="00E64C2C"/>
    <w:rsid w:val="00E66446"/>
    <w:rsid w:val="00E76A7B"/>
    <w:rsid w:val="00E77B17"/>
    <w:rsid w:val="00E81987"/>
    <w:rsid w:val="00E91442"/>
    <w:rsid w:val="00EA24E0"/>
    <w:rsid w:val="00EA700A"/>
    <w:rsid w:val="00EA79D7"/>
    <w:rsid w:val="00EC6B9A"/>
    <w:rsid w:val="00EC79BB"/>
    <w:rsid w:val="00ED0174"/>
    <w:rsid w:val="00ED1041"/>
    <w:rsid w:val="00ED28A8"/>
    <w:rsid w:val="00ED3787"/>
    <w:rsid w:val="00ED397C"/>
    <w:rsid w:val="00EF4CFB"/>
    <w:rsid w:val="00F00181"/>
    <w:rsid w:val="00F12F0E"/>
    <w:rsid w:val="00F13413"/>
    <w:rsid w:val="00F350D2"/>
    <w:rsid w:val="00F416D0"/>
    <w:rsid w:val="00F56C48"/>
    <w:rsid w:val="00F61409"/>
    <w:rsid w:val="00F635A4"/>
    <w:rsid w:val="00F72351"/>
    <w:rsid w:val="00F73E94"/>
    <w:rsid w:val="00F758CD"/>
    <w:rsid w:val="00F866EE"/>
    <w:rsid w:val="00F91EE5"/>
    <w:rsid w:val="00F93B64"/>
    <w:rsid w:val="00F93CB7"/>
    <w:rsid w:val="00F94448"/>
    <w:rsid w:val="00F95134"/>
    <w:rsid w:val="00F975E4"/>
    <w:rsid w:val="00FA26D6"/>
    <w:rsid w:val="00FA504C"/>
    <w:rsid w:val="00FA544D"/>
    <w:rsid w:val="00FB56C1"/>
    <w:rsid w:val="00FC4907"/>
    <w:rsid w:val="00FD16DF"/>
    <w:rsid w:val="00FD3AEB"/>
    <w:rsid w:val="00FD5D78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9C6"/>
  <w15:chartTrackingRefBased/>
  <w15:docId w15:val="{1783E542-848B-4C0C-A78E-9157DAE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9" w:qFormat="1"/>
    <w:lsdException w:name="Quote" w:uiPriority="19" w:qFormat="1"/>
    <w:lsdException w:name="Intense 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9" w:qFormat="1"/>
    <w:lsdException w:name="Intense Reference" w:uiPriority="19" w:qFormat="1"/>
    <w:lsdException w:name="Book Title" w:uiPriority="2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921DB"/>
    <w:pPr>
      <w:widowControl w:val="0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5D6E"/>
    <w:pPr>
      <w:numPr>
        <w:numId w:val="6"/>
      </w:numPr>
      <w:tabs>
        <w:tab w:val="left" w:pos="630"/>
      </w:tabs>
      <w:spacing w:beforeLines="100" w:before="100" w:afterLines="150" w:after="150"/>
      <w:jc w:val="center"/>
      <w:outlineLvl w:val="0"/>
    </w:pPr>
    <w:rPr>
      <w:rFonts w:eastAsia="黑体"/>
      <w:b/>
      <w:sz w:val="30"/>
    </w:rPr>
  </w:style>
  <w:style w:type="paragraph" w:styleId="2">
    <w:name w:val="heading 2"/>
    <w:basedOn w:val="a"/>
    <w:next w:val="a"/>
    <w:link w:val="20"/>
    <w:uiPriority w:val="9"/>
    <w:qFormat/>
    <w:rsid w:val="006F3C44"/>
    <w:pPr>
      <w:keepNext/>
      <w:keepLines/>
      <w:numPr>
        <w:ilvl w:val="1"/>
        <w:numId w:val="6"/>
      </w:numPr>
      <w:tabs>
        <w:tab w:val="left" w:pos="630"/>
      </w:tabs>
      <w:spacing w:beforeLines="50" w:before="50" w:afterLines="50" w:after="50"/>
      <w:jc w:val="left"/>
      <w:outlineLvl w:val="1"/>
    </w:pPr>
    <w:rPr>
      <w:rFonts w:ascii="Cambria" w:eastAsia="楷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F3C44"/>
    <w:pPr>
      <w:keepNext/>
      <w:keepLines/>
      <w:numPr>
        <w:ilvl w:val="2"/>
        <w:numId w:val="6"/>
      </w:numPr>
      <w:spacing w:beforeLines="50" w:before="50" w:afterLines="50" w:after="50"/>
      <w:outlineLvl w:val="2"/>
    </w:pPr>
    <w:rPr>
      <w:rFonts w:ascii="Calibri" w:eastAsia="楷体" w:hAnsi="Calibri"/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6F3C44"/>
    <w:pPr>
      <w:keepNext/>
      <w:keepLines/>
      <w:numPr>
        <w:ilvl w:val="3"/>
        <w:numId w:val="6"/>
      </w:numPr>
      <w:outlineLvl w:val="3"/>
    </w:pPr>
    <w:rPr>
      <w:rFonts w:ascii="Cambria" w:eastAsia="楷体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6F3C44"/>
    <w:pPr>
      <w:keepNext/>
      <w:keepLines/>
      <w:numPr>
        <w:ilvl w:val="4"/>
        <w:numId w:val="6"/>
      </w:numPr>
      <w:outlineLvl w:val="4"/>
    </w:pPr>
    <w:rPr>
      <w:rFonts w:ascii="Calibri" w:eastAsia="楷体" w:hAnsi="Calibri"/>
      <w:b/>
      <w:bCs/>
      <w:szCs w:val="28"/>
    </w:rPr>
  </w:style>
  <w:style w:type="paragraph" w:styleId="6">
    <w:name w:val="heading 6"/>
    <w:basedOn w:val="a"/>
    <w:next w:val="a"/>
    <w:link w:val="60"/>
    <w:uiPriority w:val="9"/>
    <w:qFormat/>
    <w:rsid w:val="006F3C44"/>
    <w:pPr>
      <w:keepNext/>
      <w:keepLines/>
      <w:numPr>
        <w:ilvl w:val="5"/>
        <w:numId w:val="6"/>
      </w:numPr>
      <w:outlineLvl w:val="5"/>
    </w:pPr>
    <w:rPr>
      <w:rFonts w:ascii="Cambria" w:eastAsia="楷体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rsid w:val="006F3C44"/>
    <w:pPr>
      <w:keepNext/>
      <w:keepLines/>
      <w:numPr>
        <w:ilvl w:val="6"/>
        <w:numId w:val="6"/>
      </w:numPr>
      <w:outlineLvl w:val="6"/>
    </w:pPr>
    <w:rPr>
      <w:rFonts w:ascii="Calibri" w:eastAsia="楷体" w:hAnsi="Calibri"/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rsid w:val="009C5D6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paragraph" w:styleId="9">
    <w:name w:val="heading 9"/>
    <w:basedOn w:val="a"/>
    <w:next w:val="a"/>
    <w:link w:val="90"/>
    <w:uiPriority w:val="9"/>
    <w:qFormat/>
    <w:rsid w:val="009C5D6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正文-加粗"/>
    <w:basedOn w:val="a"/>
    <w:next w:val="a"/>
    <w:uiPriority w:val="1"/>
    <w:qFormat/>
    <w:rsid w:val="009C5D6E"/>
    <w:rPr>
      <w:b/>
    </w:rPr>
  </w:style>
  <w:style w:type="paragraph" w:customStyle="1" w:styleId="-0">
    <w:name w:val="段落-加粗"/>
    <w:basedOn w:val="a3"/>
    <w:next w:val="a3"/>
    <w:uiPriority w:val="2"/>
    <w:qFormat/>
    <w:rsid w:val="009C5D6E"/>
    <w:rPr>
      <w:b/>
    </w:rPr>
  </w:style>
  <w:style w:type="paragraph" w:customStyle="1" w:styleId="a4">
    <w:name w:val="链接段落以字符"/>
    <w:basedOn w:val="a"/>
    <w:next w:val="a3"/>
    <w:link w:val="Char"/>
    <w:uiPriority w:val="2"/>
    <w:qFormat/>
    <w:rsid w:val="009C5D6E"/>
    <w:pPr>
      <w:spacing w:line="240" w:lineRule="atLeast"/>
      <w:ind w:firstLine="420"/>
    </w:pPr>
    <w:rPr>
      <w:rFonts w:ascii="Calibri" w:eastAsia="宋体" w:hAnsi="Calibri"/>
      <w:sz w:val="21"/>
    </w:rPr>
  </w:style>
  <w:style w:type="character" w:customStyle="1" w:styleId="Char">
    <w:name w:val="链接段落以字符 Char"/>
    <w:link w:val="a4"/>
    <w:uiPriority w:val="2"/>
    <w:rsid w:val="009C5D6E"/>
    <w:rPr>
      <w:kern w:val="2"/>
      <w:sz w:val="21"/>
      <w:szCs w:val="22"/>
    </w:rPr>
  </w:style>
  <w:style w:type="paragraph" w:customStyle="1" w:styleId="-1">
    <w:name w:val="链接段落以字符-加粗"/>
    <w:basedOn w:val="a4"/>
    <w:next w:val="a3"/>
    <w:link w:val="-Char"/>
    <w:uiPriority w:val="2"/>
    <w:qFormat/>
    <w:rsid w:val="009C5D6E"/>
    <w:rPr>
      <w:b/>
    </w:rPr>
  </w:style>
  <w:style w:type="character" w:customStyle="1" w:styleId="-Char">
    <w:name w:val="链接段落以字符-加粗 Char"/>
    <w:link w:val="-1"/>
    <w:uiPriority w:val="2"/>
    <w:rsid w:val="009C5D6E"/>
    <w:rPr>
      <w:b/>
      <w:kern w:val="2"/>
      <w:sz w:val="21"/>
      <w:szCs w:val="22"/>
    </w:rPr>
  </w:style>
  <w:style w:type="paragraph" w:customStyle="1" w:styleId="a3">
    <w:name w:val="段落"/>
    <w:basedOn w:val="a"/>
    <w:uiPriority w:val="1"/>
    <w:qFormat/>
    <w:rsid w:val="009C5D6E"/>
    <w:pPr>
      <w:ind w:firstLineChars="200" w:firstLine="200"/>
    </w:pPr>
  </w:style>
  <w:style w:type="paragraph" w:customStyle="1" w:styleId="DecimalAligned">
    <w:name w:val="Decimal Aligned"/>
    <w:basedOn w:val="a"/>
    <w:uiPriority w:val="40"/>
    <w:qFormat/>
    <w:rsid w:val="009C5D6E"/>
    <w:pPr>
      <w:widowControl/>
      <w:tabs>
        <w:tab w:val="decimal" w:pos="360"/>
      </w:tabs>
      <w:spacing w:after="200" w:line="276" w:lineRule="auto"/>
      <w:jc w:val="left"/>
    </w:pPr>
    <w:rPr>
      <w:rFonts w:ascii="Calibri" w:eastAsia="Calibri" w:hAnsi="Calibri"/>
      <w:kern w:val="0"/>
      <w:sz w:val="22"/>
    </w:rPr>
  </w:style>
  <w:style w:type="paragraph" w:customStyle="1" w:styleId="a5">
    <w:name w:val="居中"/>
    <w:basedOn w:val="a"/>
    <w:link w:val="Char0"/>
    <w:uiPriority w:val="1"/>
    <w:qFormat/>
    <w:rsid w:val="009C5D6E"/>
    <w:pPr>
      <w:jc w:val="center"/>
    </w:pPr>
    <w:rPr>
      <w:rFonts w:eastAsia="宋体"/>
      <w:sz w:val="21"/>
    </w:rPr>
  </w:style>
  <w:style w:type="character" w:customStyle="1" w:styleId="Char0">
    <w:name w:val="居中 Char"/>
    <w:link w:val="a5"/>
    <w:uiPriority w:val="1"/>
    <w:rsid w:val="009C5D6E"/>
    <w:rPr>
      <w:rFonts w:ascii="Times New Roman" w:hAnsi="Times New Roman"/>
      <w:kern w:val="2"/>
      <w:sz w:val="21"/>
      <w:szCs w:val="22"/>
    </w:rPr>
  </w:style>
  <w:style w:type="paragraph" w:customStyle="1" w:styleId="-05">
    <w:name w:val="居中-0.5倍行距"/>
    <w:basedOn w:val="a5"/>
    <w:link w:val="-05Char"/>
    <w:uiPriority w:val="1"/>
    <w:qFormat/>
    <w:rsid w:val="009C5D6E"/>
    <w:pPr>
      <w:spacing w:beforeLines="50" w:before="50" w:afterLines="50" w:after="50"/>
    </w:pPr>
  </w:style>
  <w:style w:type="character" w:customStyle="1" w:styleId="-05Char">
    <w:name w:val="居中-0.5倍行距 Char"/>
    <w:link w:val="-05"/>
    <w:uiPriority w:val="1"/>
    <w:rsid w:val="009C5D6E"/>
    <w:rPr>
      <w:rFonts w:ascii="Times New Roman" w:hAnsi="Times New Roman"/>
      <w:kern w:val="2"/>
      <w:sz w:val="21"/>
      <w:szCs w:val="22"/>
    </w:rPr>
  </w:style>
  <w:style w:type="paragraph" w:customStyle="1" w:styleId="a6">
    <w:name w:val="页头"/>
    <w:basedOn w:val="a"/>
    <w:link w:val="Char1"/>
    <w:uiPriority w:val="1"/>
    <w:qFormat/>
    <w:rsid w:val="009C5D6E"/>
  </w:style>
  <w:style w:type="character" w:customStyle="1" w:styleId="Char1">
    <w:name w:val="页头 Char"/>
    <w:link w:val="a6"/>
    <w:uiPriority w:val="1"/>
    <w:rsid w:val="009C5D6E"/>
    <w:rPr>
      <w:rFonts w:ascii="Times New Roman" w:eastAsia="仿宋" w:hAnsi="Times New Roman"/>
      <w:kern w:val="2"/>
      <w:sz w:val="28"/>
      <w:szCs w:val="22"/>
    </w:rPr>
  </w:style>
  <w:style w:type="paragraph" w:customStyle="1" w:styleId="a7">
    <w:name w:val="文档主标题"/>
    <w:basedOn w:val="a"/>
    <w:link w:val="Char2"/>
    <w:uiPriority w:val="1"/>
    <w:qFormat/>
    <w:rsid w:val="009C5D6E"/>
    <w:pPr>
      <w:spacing w:beforeLines="500" w:before="500" w:afterLines="900" w:after="900"/>
      <w:jc w:val="center"/>
    </w:pPr>
    <w:rPr>
      <w:rFonts w:eastAsia="黑体"/>
      <w:b/>
      <w:spacing w:val="200"/>
      <w:sz w:val="44"/>
    </w:rPr>
  </w:style>
  <w:style w:type="character" w:customStyle="1" w:styleId="Char2">
    <w:name w:val="文档主标题 Char"/>
    <w:link w:val="a7"/>
    <w:uiPriority w:val="1"/>
    <w:rsid w:val="009C5D6E"/>
    <w:rPr>
      <w:rFonts w:ascii="Times New Roman" w:eastAsia="黑体" w:hAnsi="Times New Roman"/>
      <w:b/>
      <w:spacing w:val="200"/>
      <w:kern w:val="2"/>
      <w:sz w:val="44"/>
      <w:szCs w:val="22"/>
    </w:rPr>
  </w:style>
  <w:style w:type="character" w:customStyle="1" w:styleId="10">
    <w:name w:val="标题 1 字符"/>
    <w:link w:val="1"/>
    <w:uiPriority w:val="9"/>
    <w:rsid w:val="009C5D6E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20">
    <w:name w:val="标题 2 字符"/>
    <w:link w:val="2"/>
    <w:uiPriority w:val="9"/>
    <w:rsid w:val="006F3C44"/>
    <w:rPr>
      <w:rFonts w:ascii="Cambria" w:eastAsia="楷体" w:hAnsi="Cambria"/>
      <w:b/>
      <w:bCs/>
      <w:kern w:val="2"/>
      <w:sz w:val="28"/>
      <w:szCs w:val="32"/>
    </w:rPr>
  </w:style>
  <w:style w:type="character" w:customStyle="1" w:styleId="30">
    <w:name w:val="标题 3 字符"/>
    <w:link w:val="3"/>
    <w:uiPriority w:val="9"/>
    <w:rsid w:val="006F3C44"/>
    <w:rPr>
      <w:rFonts w:eastAsia="楷体"/>
      <w:b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6F3C44"/>
    <w:rPr>
      <w:rFonts w:ascii="Cambria" w:eastAsia="楷体" w:hAnsi="Cambria"/>
      <w:b/>
      <w:bCs/>
      <w:kern w:val="2"/>
      <w:sz w:val="24"/>
      <w:szCs w:val="28"/>
    </w:rPr>
  </w:style>
  <w:style w:type="character" w:customStyle="1" w:styleId="50">
    <w:name w:val="标题 5 字符"/>
    <w:link w:val="5"/>
    <w:uiPriority w:val="9"/>
    <w:rsid w:val="006F3C44"/>
    <w:rPr>
      <w:rFonts w:eastAsia="楷体"/>
      <w:b/>
      <w:bCs/>
      <w:kern w:val="2"/>
      <w:sz w:val="24"/>
      <w:szCs w:val="28"/>
    </w:rPr>
  </w:style>
  <w:style w:type="character" w:customStyle="1" w:styleId="60">
    <w:name w:val="标题 6 字符"/>
    <w:link w:val="6"/>
    <w:uiPriority w:val="9"/>
    <w:rsid w:val="006F3C44"/>
    <w:rPr>
      <w:rFonts w:ascii="Cambria" w:eastAsia="楷体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rsid w:val="006F3C44"/>
    <w:rPr>
      <w:rFonts w:eastAsia="楷体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rsid w:val="009C5D6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9"/>
    <w:rsid w:val="009C5D6E"/>
    <w:rPr>
      <w:rFonts w:ascii="Cambria" w:hAnsi="Cambria"/>
      <w:kern w:val="2"/>
      <w:sz w:val="21"/>
      <w:szCs w:val="21"/>
    </w:rPr>
  </w:style>
  <w:style w:type="paragraph" w:styleId="a8">
    <w:name w:val="caption"/>
    <w:basedOn w:val="a"/>
    <w:next w:val="a"/>
    <w:uiPriority w:val="19"/>
    <w:qFormat/>
    <w:rsid w:val="009C5D6E"/>
    <w:rPr>
      <w:rFonts w:ascii="Cambria" w:eastAsia="黑体" w:hAnsi="Cambria"/>
      <w:sz w:val="20"/>
      <w:szCs w:val="20"/>
    </w:rPr>
  </w:style>
  <w:style w:type="paragraph" w:styleId="a9">
    <w:name w:val="Title"/>
    <w:basedOn w:val="a"/>
    <w:next w:val="a"/>
    <w:link w:val="aa"/>
    <w:autoRedefine/>
    <w:uiPriority w:val="10"/>
    <w:qFormat/>
    <w:rsid w:val="00C54D58"/>
    <w:pPr>
      <w:spacing w:before="240"/>
      <w:jc w:val="center"/>
      <w:outlineLvl w:val="0"/>
    </w:pPr>
    <w:rPr>
      <w:rFonts w:ascii="Cambria" w:eastAsia="黑体" w:hAnsi="Cambria"/>
      <w:b/>
      <w:bCs/>
      <w:sz w:val="36"/>
      <w:szCs w:val="32"/>
    </w:rPr>
  </w:style>
  <w:style w:type="character" w:customStyle="1" w:styleId="aa">
    <w:name w:val="标题 字符"/>
    <w:link w:val="a9"/>
    <w:uiPriority w:val="10"/>
    <w:rsid w:val="00C54D58"/>
    <w:rPr>
      <w:rFonts w:ascii="Cambria" w:eastAsia="黑体" w:hAnsi="Cambria"/>
      <w:b/>
      <w:bCs/>
      <w:kern w:val="2"/>
      <w:sz w:val="36"/>
      <w:szCs w:val="32"/>
    </w:rPr>
  </w:style>
  <w:style w:type="paragraph" w:styleId="ab">
    <w:name w:val="Subtitle"/>
    <w:basedOn w:val="a"/>
    <w:next w:val="a"/>
    <w:link w:val="ac"/>
    <w:uiPriority w:val="8"/>
    <w:qFormat/>
    <w:rsid w:val="009C5D6E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8"/>
    <w:rsid w:val="009C5D6E"/>
    <w:rPr>
      <w:rFonts w:ascii="Cambria" w:hAnsi="Cambria"/>
      <w:b/>
      <w:bCs/>
      <w:kern w:val="28"/>
      <w:sz w:val="32"/>
      <w:szCs w:val="32"/>
    </w:rPr>
  </w:style>
  <w:style w:type="character" w:styleId="ad">
    <w:name w:val="Strong"/>
    <w:uiPriority w:val="22"/>
    <w:qFormat/>
    <w:rsid w:val="009C5D6E"/>
    <w:rPr>
      <w:b/>
      <w:bCs/>
    </w:rPr>
  </w:style>
  <w:style w:type="character" w:styleId="ae">
    <w:name w:val="Emphasis"/>
    <w:uiPriority w:val="8"/>
    <w:qFormat/>
    <w:rsid w:val="009C5D6E"/>
    <w:rPr>
      <w:i/>
      <w:iCs/>
    </w:rPr>
  </w:style>
  <w:style w:type="paragraph" w:styleId="af">
    <w:name w:val="No Spacing"/>
    <w:link w:val="af0"/>
    <w:uiPriority w:val="19"/>
    <w:qFormat/>
    <w:rsid w:val="009C5D6E"/>
    <w:pPr>
      <w:widowControl w:val="0"/>
      <w:jc w:val="both"/>
    </w:pPr>
    <w:rPr>
      <w:kern w:val="2"/>
      <w:sz w:val="21"/>
      <w:szCs w:val="22"/>
    </w:rPr>
  </w:style>
  <w:style w:type="character" w:customStyle="1" w:styleId="af0">
    <w:name w:val="无间隔 字符"/>
    <w:link w:val="af"/>
    <w:uiPriority w:val="19"/>
    <w:rsid w:val="009C5D6E"/>
    <w:rPr>
      <w:kern w:val="2"/>
      <w:sz w:val="21"/>
      <w:szCs w:val="22"/>
    </w:rPr>
  </w:style>
  <w:style w:type="paragraph" w:styleId="af1">
    <w:name w:val="List Paragraph"/>
    <w:basedOn w:val="a"/>
    <w:uiPriority w:val="19"/>
    <w:qFormat/>
    <w:rsid w:val="009C5D6E"/>
    <w:pPr>
      <w:ind w:firstLineChars="200" w:firstLine="420"/>
    </w:pPr>
  </w:style>
  <w:style w:type="paragraph" w:styleId="af2">
    <w:name w:val="Quote"/>
    <w:basedOn w:val="a"/>
    <w:next w:val="a"/>
    <w:link w:val="af3"/>
    <w:uiPriority w:val="19"/>
    <w:qFormat/>
    <w:rsid w:val="009C5D6E"/>
    <w:rPr>
      <w:rFonts w:ascii="Calibri" w:eastAsia="宋体" w:hAnsi="Calibri"/>
      <w:i/>
      <w:iCs/>
      <w:color w:val="000000"/>
      <w:sz w:val="21"/>
    </w:rPr>
  </w:style>
  <w:style w:type="character" w:customStyle="1" w:styleId="af3">
    <w:name w:val="引用 字符"/>
    <w:link w:val="af2"/>
    <w:uiPriority w:val="19"/>
    <w:rsid w:val="009C5D6E"/>
    <w:rPr>
      <w:i/>
      <w:iCs/>
      <w:color w:val="000000"/>
      <w:kern w:val="2"/>
      <w:sz w:val="21"/>
      <w:szCs w:val="22"/>
    </w:rPr>
  </w:style>
  <w:style w:type="paragraph" w:styleId="af4">
    <w:name w:val="Intense Quote"/>
    <w:basedOn w:val="a"/>
    <w:next w:val="a"/>
    <w:link w:val="af5"/>
    <w:uiPriority w:val="19"/>
    <w:qFormat/>
    <w:rsid w:val="009C5D6E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宋体" w:hAnsi="Calibri"/>
      <w:b/>
      <w:bCs/>
      <w:i/>
      <w:iCs/>
      <w:color w:val="4F81BD"/>
      <w:sz w:val="21"/>
    </w:rPr>
  </w:style>
  <w:style w:type="character" w:customStyle="1" w:styleId="af5">
    <w:name w:val="明显引用 字符"/>
    <w:link w:val="af4"/>
    <w:uiPriority w:val="19"/>
    <w:rsid w:val="009C5D6E"/>
    <w:rPr>
      <w:b/>
      <w:bCs/>
      <w:i/>
      <w:iCs/>
      <w:color w:val="4F81BD"/>
      <w:kern w:val="2"/>
      <w:sz w:val="21"/>
      <w:szCs w:val="22"/>
    </w:rPr>
  </w:style>
  <w:style w:type="character" w:styleId="af6">
    <w:name w:val="Subtle Emphasis"/>
    <w:uiPriority w:val="19"/>
    <w:qFormat/>
    <w:rsid w:val="009C5D6E"/>
    <w:rPr>
      <w:i/>
      <w:iCs/>
      <w:color w:val="808080"/>
    </w:rPr>
  </w:style>
  <w:style w:type="character" w:styleId="af7">
    <w:name w:val="Intense Emphasis"/>
    <w:uiPriority w:val="21"/>
    <w:qFormat/>
    <w:rsid w:val="009C5D6E"/>
    <w:rPr>
      <w:b/>
      <w:bCs/>
      <w:i/>
      <w:iCs/>
      <w:color w:val="4F81BD"/>
    </w:rPr>
  </w:style>
  <w:style w:type="character" w:styleId="af8">
    <w:name w:val="Subtle Reference"/>
    <w:uiPriority w:val="19"/>
    <w:qFormat/>
    <w:rsid w:val="009C5D6E"/>
    <w:rPr>
      <w:smallCaps/>
      <w:color w:val="C0504D"/>
      <w:u w:val="single"/>
    </w:rPr>
  </w:style>
  <w:style w:type="character" w:styleId="af9">
    <w:name w:val="Intense Reference"/>
    <w:uiPriority w:val="19"/>
    <w:qFormat/>
    <w:rsid w:val="009C5D6E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20"/>
    <w:qFormat/>
    <w:rsid w:val="009C5D6E"/>
    <w:rPr>
      <w:rFonts w:eastAsia="仿宋"/>
      <w:b/>
      <w:bCs/>
      <w:smallCaps/>
      <w:spacing w:val="5"/>
      <w:sz w:val="28"/>
    </w:rPr>
  </w:style>
  <w:style w:type="paragraph" w:styleId="TOC">
    <w:name w:val="TOC Heading"/>
    <w:basedOn w:val="a"/>
    <w:next w:val="a"/>
    <w:uiPriority w:val="39"/>
    <w:qFormat/>
    <w:rsid w:val="009C5D6E"/>
    <w:pPr>
      <w:spacing w:beforeLines="150" w:before="150" w:afterLines="150" w:after="150"/>
      <w:jc w:val="center"/>
    </w:pPr>
    <w:rPr>
      <w:rFonts w:eastAsia="黑体"/>
      <w:b/>
      <w:spacing w:val="260"/>
      <w:kern w:val="44"/>
      <w:lang w:val="zh-CN"/>
    </w:rPr>
  </w:style>
  <w:style w:type="character" w:styleId="afb">
    <w:name w:val="Hyperlink"/>
    <w:uiPriority w:val="99"/>
    <w:unhideWhenUsed/>
    <w:rsid w:val="005077B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C44"/>
    <w:rPr>
      <w:rFonts w:eastAsia="楷体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6F3C44"/>
    <w:pPr>
      <w:spacing w:line="400" w:lineRule="exact"/>
      <w:ind w:leftChars="200" w:left="200"/>
    </w:pPr>
  </w:style>
  <w:style w:type="paragraph" w:customStyle="1" w:styleId="afc">
    <w:name w:val="附录"/>
    <w:basedOn w:val="a"/>
    <w:next w:val="a"/>
    <w:link w:val="Char3"/>
    <w:uiPriority w:val="1"/>
    <w:qFormat/>
    <w:rsid w:val="005077BE"/>
    <w:pPr>
      <w:jc w:val="center"/>
    </w:pPr>
    <w:rPr>
      <w:b/>
    </w:rPr>
  </w:style>
  <w:style w:type="paragraph" w:styleId="afd">
    <w:name w:val="header"/>
    <w:basedOn w:val="a"/>
    <w:link w:val="afe"/>
    <w:uiPriority w:val="99"/>
    <w:unhideWhenUsed/>
    <w:rsid w:val="006F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3">
    <w:name w:val="附录 Char"/>
    <w:link w:val="afc"/>
    <w:uiPriority w:val="1"/>
    <w:rsid w:val="005077BE"/>
    <w:rPr>
      <w:rFonts w:ascii="Times New Roman" w:eastAsia="仿宋" w:hAnsi="Times New Roman"/>
      <w:b/>
      <w:kern w:val="2"/>
      <w:sz w:val="28"/>
      <w:szCs w:val="22"/>
    </w:rPr>
  </w:style>
  <w:style w:type="character" w:customStyle="1" w:styleId="afe">
    <w:name w:val="页眉 字符"/>
    <w:link w:val="afd"/>
    <w:uiPriority w:val="99"/>
    <w:rsid w:val="006F3C44"/>
    <w:rPr>
      <w:rFonts w:ascii="Times New Roman" w:eastAsia="仿宋" w:hAnsi="Times New Roman"/>
      <w:kern w:val="2"/>
      <w:sz w:val="24"/>
      <w:szCs w:val="18"/>
    </w:rPr>
  </w:style>
  <w:style w:type="paragraph" w:styleId="aff">
    <w:name w:val="footer"/>
    <w:basedOn w:val="a"/>
    <w:link w:val="aff0"/>
    <w:uiPriority w:val="99"/>
    <w:unhideWhenUsed/>
    <w:rsid w:val="006F3C4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f0">
    <w:name w:val="页脚 字符"/>
    <w:link w:val="aff"/>
    <w:uiPriority w:val="99"/>
    <w:rsid w:val="006F3C44"/>
    <w:rPr>
      <w:rFonts w:ascii="Times New Roman" w:eastAsia="仿宋" w:hAnsi="Times New Roman"/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Office\&#33258;&#23450;&#20041;%20Office%20&#27169;&#26495;\CCUTSOTF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ABB0D-10D5-47EE-B580-915E0793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CCUTSOTF报告模板.dotx</Template>
  <TotalTime>11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gwd</dc:creator>
  <cp:keywords/>
  <cp:lastModifiedBy>Hengdong Gong</cp:lastModifiedBy>
  <cp:revision>25</cp:revision>
  <dcterms:created xsi:type="dcterms:W3CDTF">2018-06-10T15:40:00Z</dcterms:created>
  <dcterms:modified xsi:type="dcterms:W3CDTF">2018-06-10T15:53:00Z</dcterms:modified>
</cp:coreProperties>
</file>